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A907A8" w:rsidRDefault="00B5553D" w:rsidP="00B5553D">
      <w:pPr>
        <w:rPr>
          <w:b/>
          <w:bCs/>
          <w:lang w:val="en-US"/>
        </w:rPr>
      </w:pPr>
      <w:proofErr w:type="spellStart"/>
      <w:r w:rsidRPr="00A907A8">
        <w:rPr>
          <w:b/>
          <w:bCs/>
          <w:lang w:val="en-US"/>
        </w:rPr>
        <w:t>Nodejs</w:t>
      </w:r>
      <w:proofErr w:type="spellEnd"/>
      <w:r w:rsidRPr="00A907A8">
        <w:rPr>
          <w:b/>
          <w:bCs/>
          <w:lang w:val="en-US"/>
        </w:rPr>
        <w:t>, PostgreSQL &amp; Typescript,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A907A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>Por ahora contiene un console.log(“Hola Mundo!!! ”)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Visit https://aka.ms/tsconfig to read more about this file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Language and Environment */</w:t>
      </w:r>
    </w:p>
    <w:p w:rsidR="008F468D" w:rsidRPr="00D2300F" w:rsidRDefault="00872550" w:rsidP="008F468D">
      <w:pPr>
        <w:pStyle w:val="Prrafodelista"/>
      </w:pPr>
      <w:r w:rsidRPr="00A907A8">
        <w:rPr>
          <w:lang w:val="en-US"/>
        </w:rPr>
        <w:t xml:space="preserve">    "target": "ES6</w:t>
      </w:r>
      <w:r w:rsidR="008F468D" w:rsidRPr="00A907A8">
        <w:rPr>
          <w:lang w:val="en-US"/>
        </w:rPr>
        <w:t xml:space="preserve">" /* Set the JavaScript language version for emitted JavaScript and include compatible library declarations. </w:t>
      </w:r>
      <w:r w:rsidR="008F468D"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rootDir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 xml:space="preserve">" /* Specify the root folder within your source files.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outDir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 xml:space="preserve">" /* Specify an output folder for all emitted files. </w:t>
      </w:r>
      <w:r w:rsidRPr="00D2300F">
        <w:t>*/,</w:t>
      </w:r>
    </w:p>
    <w:p w:rsidR="00872550" w:rsidRPr="00A907A8" w:rsidRDefault="00872550" w:rsidP="00872550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removeComments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 xml:space="preserve">true,   </w:t>
      </w:r>
      <w:proofErr w:type="gramEnd"/>
      <w:r w:rsidRPr="00A907A8">
        <w:rPr>
          <w:lang w:val="en-US"/>
        </w:rPr>
        <w:t>                        /* Disable emitting comments.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Type Checking */</w:t>
      </w:r>
    </w:p>
    <w:p w:rsidR="008F468D" w:rsidRPr="00D2300F" w:rsidRDefault="008F468D" w:rsidP="008F468D">
      <w:pPr>
        <w:pStyle w:val="Prrafodelista"/>
      </w:pPr>
      <w:r w:rsidRPr="00A907A8">
        <w:rPr>
          <w:lang w:val="en-US"/>
        </w:rPr>
        <w:t xml:space="preserve">    "strict": true /* Enable all strict type-checking options.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A907A8" w:rsidRDefault="00562F6E" w:rsidP="00562F6E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"include": [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/**/*.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"],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r w:rsidR="00562F6E" w:rsidRPr="00A907A8">
        <w:rPr>
          <w:lang w:val="en-US"/>
        </w:rPr>
        <w:t xml:space="preserve">  </w:t>
      </w:r>
      <w:r w:rsidRPr="00A907A8">
        <w:rPr>
          <w:lang w:val="en-US"/>
        </w:rPr>
        <w:t>"exclude": ["</w:t>
      </w:r>
      <w:proofErr w:type="spellStart"/>
      <w:r w:rsidRPr="00A907A8">
        <w:rPr>
          <w:lang w:val="en-US"/>
        </w:rPr>
        <w:t>node_modules</w:t>
      </w:r>
      <w:proofErr w:type="spellEnd"/>
      <w:r w:rsidRPr="00A907A8">
        <w:rPr>
          <w:lang w:val="en-US"/>
        </w:rPr>
        <w:t xml:space="preserve">", </w:t>
      </w:r>
      <w:proofErr w:type="gramStart"/>
      <w:r w:rsidRPr="00A907A8">
        <w:rPr>
          <w:lang w:val="en-US"/>
        </w:rPr>
        <w:t>".</w:t>
      </w:r>
      <w:proofErr w:type="spellStart"/>
      <w:r w:rsidRPr="00A907A8">
        <w:rPr>
          <w:lang w:val="en-US"/>
        </w:rPr>
        <w:t>env</w:t>
      </w:r>
      <w:proofErr w:type="spellEnd"/>
      <w:proofErr w:type="gramEnd"/>
      <w:r w:rsidRPr="00A907A8">
        <w:rPr>
          <w:lang w:val="en-US"/>
        </w:rPr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Pr="00D2300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A907A8" w:rsidRDefault="001D5BAF" w:rsidP="001D5BAF">
      <w:pPr>
        <w:pStyle w:val="Prrafodelista"/>
        <w:rPr>
          <w:lang w:val="en-US"/>
        </w:rPr>
      </w:pPr>
      <w:proofErr w:type="spellStart"/>
      <w:r w:rsidRPr="00A907A8">
        <w:rPr>
          <w:lang w:val="en-US"/>
        </w:rPr>
        <w:t>npm</w:t>
      </w:r>
      <w:proofErr w:type="spellEnd"/>
      <w:r w:rsidRPr="00A907A8">
        <w:rPr>
          <w:lang w:val="en-US"/>
        </w:rPr>
        <w:t xml:space="preserve"> install --save-dev @types/express @types/node </w:t>
      </w:r>
      <w:proofErr w:type="spellStart"/>
      <w:r w:rsidRPr="00A907A8">
        <w:rPr>
          <w:lang w:val="en-US"/>
        </w:rPr>
        <w:t>nodemon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-node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A907A8" w:rsidRDefault="00B53A2B" w:rsidP="00B53A2B">
      <w:pPr>
        <w:pStyle w:val="Prrafodelista"/>
        <w:rPr>
          <w:lang w:val="en-US"/>
        </w:rPr>
      </w:pPr>
      <w:r w:rsidRPr="00D2300F">
        <w:t xml:space="preserve">  </w:t>
      </w:r>
      <w:r w:rsidRPr="00A907A8">
        <w:rPr>
          <w:lang w:val="en-US"/>
        </w:rPr>
        <w:t>"exec": "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</w:t>
      </w:r>
      <w:proofErr w:type="gramStart"/>
      <w:r w:rsidRPr="00A907A8">
        <w:rPr>
          <w:lang w:val="en-US"/>
        </w:rPr>
        <w:t>node .</w:t>
      </w:r>
      <w:proofErr w:type="gram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index.ts</w:t>
      </w:r>
      <w:proofErr w:type="spellEnd"/>
      <w:r w:rsidRPr="00A907A8">
        <w:rPr>
          <w:lang w:val="en-US"/>
        </w:rPr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"start": "node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</w:t>
      </w:r>
      <w:proofErr w:type="spellStart"/>
      <w:proofErr w:type="gramStart"/>
      <w:r w:rsidRPr="00A907A8">
        <w:rPr>
          <w:lang w:val="en-US"/>
        </w:rPr>
        <w:t>build:start</w:t>
      </w:r>
      <w:proofErr w:type="spellEnd"/>
      <w:proofErr w:type="gramEnd"/>
      <w:r w:rsidRPr="00A907A8">
        <w:rPr>
          <w:lang w:val="en-US"/>
        </w:rPr>
        <w:t>": "</w:t>
      </w:r>
      <w:proofErr w:type="spellStart"/>
      <w:r w:rsidRPr="00A907A8">
        <w:rPr>
          <w:lang w:val="en-US"/>
        </w:rPr>
        <w:t>tsc</w:t>
      </w:r>
      <w:proofErr w:type="spellEnd"/>
      <w:r w:rsidRPr="00A907A8">
        <w:rPr>
          <w:lang w:val="en-US"/>
        </w:rPr>
        <w:t xml:space="preserve"> &amp;&amp; 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D2300F" w:rsidRDefault="00FD1D5D" w:rsidP="00FD1D5D">
      <w:pPr>
        <w:pStyle w:val="Prrafodelista"/>
      </w:pPr>
      <w:r w:rsidRPr="00A907A8">
        <w:rPr>
          <w:lang w:val="en-US"/>
        </w:rPr>
        <w:t xml:space="preserve">    </w:t>
      </w:r>
      <w:r w:rsidRPr="00D2300F"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A907A8" w:rsidRDefault="009A0DCD" w:rsidP="009A0DCD">
      <w:pPr>
        <w:pStyle w:val="Prrafodelista"/>
        <w:rPr>
          <w:lang w:val="en-US"/>
        </w:rPr>
      </w:pPr>
      <w:r w:rsidRPr="00A907A8">
        <w:rPr>
          <w:lang w:val="en-US"/>
        </w:rPr>
        <w:t xml:space="preserve">export </w:t>
      </w:r>
      <w:proofErr w:type="spellStart"/>
      <w:r w:rsidRPr="00A907A8">
        <w:rPr>
          <w:lang w:val="en-US"/>
        </w:rPr>
        <w:t>const</w:t>
      </w:r>
      <w:proofErr w:type="spellEnd"/>
      <w:r w:rsidRPr="00A907A8">
        <w:rPr>
          <w:lang w:val="en-US"/>
        </w:rPr>
        <w:t xml:space="preserve"> PORT = </w:t>
      </w:r>
      <w:proofErr w:type="spellStart"/>
      <w:proofErr w:type="gramStart"/>
      <w:r w:rsidRPr="00A907A8">
        <w:rPr>
          <w:lang w:val="en-US"/>
        </w:rPr>
        <w:t>process.env.PORT</w:t>
      </w:r>
      <w:proofErr w:type="spellEnd"/>
      <w:proofErr w:type="gramEnd"/>
      <w:r w:rsidRPr="00A907A8">
        <w:rPr>
          <w:lang w:val="en-US"/>
        </w:rPr>
        <w:t>;</w:t>
      </w:r>
    </w:p>
    <w:p w:rsidR="00127A94" w:rsidRPr="00A907A8" w:rsidRDefault="009A0DCD" w:rsidP="00127A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archive </w:t>
      </w:r>
      <w:proofErr w:type="spellStart"/>
      <w:r w:rsidRPr="00A907A8">
        <w:rPr>
          <w:lang w:val="en-US"/>
        </w:rPr>
        <w:t>server.ts</w:t>
      </w:r>
      <w:proofErr w:type="spellEnd"/>
      <w:r w:rsidR="00127A94" w:rsidRPr="00A907A8">
        <w:rPr>
          <w:lang w:val="en-US"/>
        </w:rPr>
        <w:br/>
        <w:t xml:space="preserve">import 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 xml:space="preserve"> from "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>";</w:t>
      </w:r>
    </w:p>
    <w:p w:rsidR="00127A94" w:rsidRPr="00A907A8" w:rsidRDefault="00127A94" w:rsidP="00127A94">
      <w:pPr>
        <w:pStyle w:val="Prrafodelista"/>
        <w:rPr>
          <w:lang w:val="en-US"/>
        </w:rPr>
      </w:pPr>
      <w:r w:rsidRPr="00A907A8">
        <w:rPr>
          <w:lang w:val="en-US"/>
        </w:rPr>
        <w:t>import express from "express";</w:t>
      </w:r>
    </w:p>
    <w:p w:rsidR="008C3FE2" w:rsidRPr="00A907A8" w:rsidRDefault="00127A94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 xml:space="preserve"> from "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>";</w:t>
      </w:r>
      <w:r w:rsidRPr="00A907A8">
        <w:rPr>
          <w:lang w:val="en-US"/>
        </w:rPr>
        <w:br/>
      </w:r>
      <w:proofErr w:type="spellStart"/>
      <w:r w:rsidR="008C3FE2" w:rsidRPr="00A907A8">
        <w:rPr>
          <w:lang w:val="en-US"/>
        </w:rPr>
        <w:t>const</w:t>
      </w:r>
      <w:proofErr w:type="spellEnd"/>
      <w:r w:rsidR="008C3FE2" w:rsidRPr="00A907A8">
        <w:rPr>
          <w:lang w:val="en-US"/>
        </w:rPr>
        <w:t xml:space="preserve"> server = express();</w:t>
      </w:r>
    </w:p>
    <w:p w:rsidR="008C3FE2" w:rsidRPr="00A907A8" w:rsidRDefault="008C3FE2" w:rsidP="008C3FE2">
      <w:pPr>
        <w:pStyle w:val="Prrafodelista"/>
        <w:rPr>
          <w:lang w:val="en-US"/>
        </w:rPr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A907A8" w:rsidRDefault="008C3FE2" w:rsidP="008C3FE2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server.get</w:t>
      </w:r>
      <w:proofErr w:type="spellEnd"/>
      <w:r w:rsidRPr="00A907A8">
        <w:rPr>
          <w:lang w:val="en-US"/>
        </w:rPr>
        <w:t>(</w:t>
      </w:r>
      <w:proofErr w:type="gramEnd"/>
      <w:r w:rsidRPr="00A907A8">
        <w:rPr>
          <w:lang w:val="en-US"/>
        </w:rPr>
        <w:t>"/", (</w:t>
      </w:r>
      <w:proofErr w:type="spellStart"/>
      <w:r w:rsidRPr="00A907A8">
        <w:rPr>
          <w:lang w:val="en-US"/>
        </w:rPr>
        <w:t>req</w:t>
      </w:r>
      <w:proofErr w:type="spellEnd"/>
      <w:r w:rsidRPr="00A907A8">
        <w:rPr>
          <w:lang w:val="en-US"/>
        </w:rPr>
        <w:t>, res) =&gt; {</w:t>
      </w:r>
    </w:p>
    <w:p w:rsidR="008C3FE2" w:rsidRPr="00A907A8" w:rsidRDefault="008C3FE2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spellStart"/>
      <w:proofErr w:type="gramStart"/>
      <w:r w:rsidRPr="00A907A8">
        <w:rPr>
          <w:lang w:val="en-US"/>
        </w:rPr>
        <w:t>res.send</w:t>
      </w:r>
      <w:proofErr w:type="spellEnd"/>
      <w:proofErr w:type="gramEnd"/>
      <w:r w:rsidRPr="00A907A8">
        <w:rPr>
          <w:lang w:val="en-US"/>
        </w:rPr>
        <w:t>("</w:t>
      </w:r>
      <w:proofErr w:type="spellStart"/>
      <w:r w:rsidRPr="00A907A8">
        <w:rPr>
          <w:lang w:val="en-US"/>
        </w:rPr>
        <w:t>Hola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Mundo</w:t>
      </w:r>
      <w:proofErr w:type="spellEnd"/>
      <w:r w:rsidRPr="00A907A8">
        <w:rPr>
          <w:lang w:val="en-US"/>
        </w:rPr>
        <w:t>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server from </w:t>
      </w:r>
      <w:proofErr w:type="gramStart"/>
      <w:r w:rsidRPr="00A907A8">
        <w:rPr>
          <w:lang w:val="en-US"/>
        </w:rPr>
        <w:t>"./</w:t>
      </w:r>
      <w:proofErr w:type="gramEnd"/>
      <w:r w:rsidRPr="00A907A8">
        <w:rPr>
          <w:lang w:val="en-US"/>
        </w:rPr>
        <w:t>server";</w:t>
      </w:r>
    </w:p>
    <w:p w:rsidR="00570233" w:rsidRPr="00A907A8" w:rsidRDefault="00570233" w:rsidP="00570233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server.listen</w:t>
      </w:r>
      <w:proofErr w:type="spellEnd"/>
      <w:proofErr w:type="gramEnd"/>
      <w:r w:rsidRPr="00A907A8">
        <w:rPr>
          <w:lang w:val="en-US"/>
        </w:rPr>
        <w:t>(PORT, () =&gt; {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gramStart"/>
      <w:r w:rsidRPr="00A907A8">
        <w:rPr>
          <w:lang w:val="en-US"/>
        </w:rPr>
        <w:t>console.log(</w:t>
      </w:r>
      <w:proofErr w:type="gramEnd"/>
      <w:r w:rsidRPr="00A907A8">
        <w:rPr>
          <w:lang w:val="en-US"/>
        </w:rPr>
        <w:t>`Server listening on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</w:t>
      </w:r>
      <w:proofErr w:type="spellStart"/>
      <w:r w:rsidR="00A907A8">
        <w:t>usersController</w:t>
      </w:r>
      <w:proofErr w:type="spellEnd"/>
      <w:r w:rsidR="00A907A8">
        <w:t xml:space="preserve">, </w:t>
      </w:r>
      <w:proofErr w:type="spellStart"/>
      <w:r w:rsidR="00A907A8">
        <w:t>appointmentsController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626990" w:rsidRPr="00D2300F" w:rsidRDefault="00626990" w:rsidP="00626990">
      <w:r>
        <w:t>M3-L4</w:t>
      </w:r>
    </w:p>
    <w:p w:rsidR="00D2300F" w:rsidRPr="00A907A8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las interfaces </w:t>
      </w:r>
      <w:proofErr w:type="spellStart"/>
      <w:r w:rsidRPr="00A907A8">
        <w:rPr>
          <w:lang w:val="en-US"/>
        </w:rPr>
        <w:t>IUser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IAppointment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A907A8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proofErr w:type="spellEnd"/>
    </w:p>
    <w:p w:rsidR="00626990" w:rsidRDefault="00626990" w:rsidP="00626990">
      <w:r>
        <w:t>M3-L5</w:t>
      </w:r>
    </w:p>
    <w:p w:rsidR="00B53A2B" w:rsidRPr="00626990" w:rsidRDefault="003604E2" w:rsidP="00626990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626990">
        <w:rPr>
          <w:lang w:val="en-US"/>
        </w:rPr>
        <w:br/>
      </w:r>
    </w:p>
    <w:p w:rsidR="00EE0924" w:rsidRPr="00A907A8" w:rsidRDefault="00EE0924" w:rsidP="00EE0924">
      <w:pPr>
        <w:rPr>
          <w:lang w:val="en-US"/>
        </w:rPr>
      </w:pPr>
    </w:p>
    <w:p w:rsidR="00EE0924" w:rsidRPr="00A907A8" w:rsidRDefault="00EE0924" w:rsidP="00EE0924">
      <w:pPr>
        <w:rPr>
          <w:lang w:val="en-US"/>
        </w:rPr>
      </w:pPr>
    </w:p>
    <w:sectPr w:rsidR="00EE0924" w:rsidRPr="00A90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31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127A94"/>
    <w:rsid w:val="001D1B1C"/>
    <w:rsid w:val="001D5BAF"/>
    <w:rsid w:val="003604E2"/>
    <w:rsid w:val="00392CBF"/>
    <w:rsid w:val="003E6554"/>
    <w:rsid w:val="003E7F3A"/>
    <w:rsid w:val="00430E84"/>
    <w:rsid w:val="00440AE1"/>
    <w:rsid w:val="00507CCB"/>
    <w:rsid w:val="005214B8"/>
    <w:rsid w:val="00562F6E"/>
    <w:rsid w:val="00570233"/>
    <w:rsid w:val="00594681"/>
    <w:rsid w:val="00626990"/>
    <w:rsid w:val="007E33F9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907A8"/>
    <w:rsid w:val="00AA430E"/>
    <w:rsid w:val="00AB3FE3"/>
    <w:rsid w:val="00B53A2B"/>
    <w:rsid w:val="00B5553D"/>
    <w:rsid w:val="00C96782"/>
    <w:rsid w:val="00CA0F59"/>
    <w:rsid w:val="00D2300F"/>
    <w:rsid w:val="00D6078D"/>
    <w:rsid w:val="00D87385"/>
    <w:rsid w:val="00E31CAA"/>
    <w:rsid w:val="00E44129"/>
    <w:rsid w:val="00EE0924"/>
    <w:rsid w:val="00EF5495"/>
    <w:rsid w:val="00F03567"/>
    <w:rsid w:val="00F15C19"/>
    <w:rsid w:val="00F328C4"/>
    <w:rsid w:val="00F33D8A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A9F8"/>
  <w15:chartTrackingRefBased/>
  <w15:docId w15:val="{98211701-E3C7-4017-BBA9-5276B5B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</cp:revision>
  <dcterms:created xsi:type="dcterms:W3CDTF">2025-01-06T17:10:00Z</dcterms:created>
  <dcterms:modified xsi:type="dcterms:W3CDTF">2025-01-08T19:56:00Z</dcterms:modified>
</cp:coreProperties>
</file>